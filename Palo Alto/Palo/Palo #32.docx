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24D1" w14:textId="77777777" w:rsidR="00595A29" w:rsidRDefault="00022BAC" w:rsidP="00F43CEA">
      <w:pPr>
        <w:pStyle w:val="Title"/>
        <w:ind w:left="0"/>
      </w:pPr>
      <w:r>
        <w:t>Inject Response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02F665AB" w14:textId="77777777">
        <w:trPr>
          <w:trHeight w:val="288"/>
        </w:trPr>
        <w:tc>
          <w:tcPr>
            <w:tcW w:w="8640" w:type="dxa"/>
          </w:tcPr>
          <w:p w14:paraId="268622EB" w14:textId="77777777" w:rsidR="00595A29" w:rsidRPr="00812C84" w:rsidRDefault="00022BAC" w:rsidP="00022BAC">
            <w:pPr>
              <w:pStyle w:val="Heading1"/>
              <w:outlineLvl w:val="0"/>
            </w:pPr>
            <w:r>
              <w:t>BLUE TEAM X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5A326BA7" w14:textId="77777777">
        <w:trPr>
          <w:trHeight w:val="32"/>
        </w:trPr>
        <w:sdt>
          <w:sdtPr>
            <w:id w:val="-1849470194"/>
            <w:placeholder>
              <w:docPart w:val="1FC9E5F25DCE4224BB4B4B81481B60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41A711DC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4164FC5E" w14:textId="77777777" w:rsidR="00595A29" w:rsidRDefault="00022BAC" w:rsidP="00022BAC">
            <w:pPr>
              <w:spacing w:after="120" w:line="259" w:lineRule="auto"/>
            </w:pPr>
            <w:r>
              <w:t>White Team</w:t>
            </w:r>
          </w:p>
        </w:tc>
      </w:tr>
      <w:tr w:rsidR="00595A29" w14:paraId="48920357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B58C6C6" w14:textId="77777777" w:rsidR="00595A29" w:rsidRDefault="004C7477">
            <w:pPr>
              <w:spacing w:after="120" w:line="259" w:lineRule="auto"/>
            </w:pPr>
            <w:sdt>
              <w:sdtPr>
                <w:id w:val="1202138601"/>
                <w:placeholder>
                  <w:docPart w:val="D294847DEB6E4478874370870C424C6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77CE835A" w14:textId="77777777" w:rsidR="00595A29" w:rsidRDefault="00022BAC" w:rsidP="00022BAC">
            <w:pPr>
              <w:spacing w:after="120" w:line="259" w:lineRule="auto"/>
            </w:pPr>
            <w:r>
              <w:t xml:space="preserve">Blue Team X </w:t>
            </w:r>
            <w:r w:rsidR="001D097E">
              <w:t>Palo Alto</w:t>
            </w:r>
            <w:r>
              <w:t xml:space="preserve"> Admin</w:t>
            </w:r>
          </w:p>
        </w:tc>
      </w:tr>
      <w:tr w:rsidR="00595A29" w14:paraId="12D0E611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2496ECF6" w14:textId="77777777" w:rsidR="00595A29" w:rsidRDefault="004C7477">
            <w:pPr>
              <w:spacing w:after="120" w:line="259" w:lineRule="auto"/>
            </w:pPr>
            <w:sdt>
              <w:sdtPr>
                <w:id w:val="378521910"/>
                <w:placeholder>
                  <w:docPart w:val="10D486BAB4644204855CFC93FA39F780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D0D505D" w14:textId="5CB8305B" w:rsidR="00595A29" w:rsidRDefault="00F43CEA" w:rsidP="00022BAC">
            <w:pPr>
              <w:spacing w:after="120" w:line="259" w:lineRule="auto"/>
            </w:pPr>
            <w:r>
              <w:t>Who it Concerns</w:t>
            </w:r>
          </w:p>
        </w:tc>
      </w:tr>
      <w:tr w:rsidR="00595A29" w14:paraId="60A27D75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7316CB53" w14:textId="77777777" w:rsidR="00595A29" w:rsidRDefault="004C7477">
            <w:pPr>
              <w:spacing w:after="120" w:line="259" w:lineRule="auto"/>
            </w:pPr>
            <w:sdt>
              <w:sdtPr>
                <w:id w:val="656889604"/>
                <w:placeholder>
                  <w:docPart w:val="B1239E3B09054125AF3DA773FCEDAE2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C833559" w14:textId="20E02374" w:rsidR="00595A29" w:rsidRDefault="00022BAC" w:rsidP="00022BAC">
            <w:pPr>
              <w:spacing w:after="120" w:line="259" w:lineRule="auto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F43CEA">
              <w:rPr>
                <w:noProof/>
              </w:rPr>
              <w:t>2/11/2018</w:t>
            </w:r>
            <w:r>
              <w:fldChar w:fldCharType="end"/>
            </w:r>
          </w:p>
        </w:tc>
      </w:tr>
      <w:tr w:rsidR="00595A29" w14:paraId="15EB32B7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4B3E172" w14:textId="77777777" w:rsidR="00595A29" w:rsidRDefault="004C7477">
            <w:pPr>
              <w:spacing w:after="120" w:line="259" w:lineRule="auto"/>
            </w:pPr>
            <w:sdt>
              <w:sdtPr>
                <w:id w:val="-2000876693"/>
                <w:placeholder>
                  <w:docPart w:val="AE6D6452CDC24825B0BE9EA783E690E9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57E8BC1" w14:textId="197B06D8" w:rsidR="00595A29" w:rsidRDefault="001D097E" w:rsidP="00022BAC">
            <w:pPr>
              <w:spacing w:after="120" w:line="259" w:lineRule="auto"/>
            </w:pPr>
            <w:r>
              <w:t>Inject #</w:t>
            </w:r>
            <w:r w:rsidR="00F43CEA">
              <w:t>32</w:t>
            </w:r>
          </w:p>
          <w:p w14:paraId="4B689AE9" w14:textId="77777777" w:rsidR="007F0932" w:rsidRDefault="007F0932" w:rsidP="00022BAC">
            <w:pPr>
              <w:spacing w:after="120" w:line="259" w:lineRule="auto"/>
            </w:pPr>
          </w:p>
          <w:p w14:paraId="13DCBA7E" w14:textId="10C199CB" w:rsidR="007F0932" w:rsidRDefault="007F0932" w:rsidP="00022BAC">
            <w:pPr>
              <w:spacing w:after="120" w:line="259" w:lineRule="auto"/>
            </w:pPr>
          </w:p>
        </w:tc>
      </w:tr>
      <w:tr w:rsidR="00595A29" w14:paraId="4CCAEF06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B547634D763A4ED48C6E673B8C58A148"/>
              </w:placeholder>
              <w:temporary/>
              <w:showingPlcHdr/>
              <w15:appearance w15:val="hidden"/>
            </w:sdtPr>
            <w:sdtEndPr/>
            <w:sdtContent>
              <w:p w14:paraId="7B056022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1845E766" w14:textId="5684471E" w:rsidR="007F0932" w:rsidRDefault="007F0932" w:rsidP="00022BAC">
            <w:pPr>
              <w:spacing w:after="120" w:line="259" w:lineRule="auto"/>
            </w:pPr>
          </w:p>
        </w:tc>
      </w:tr>
    </w:tbl>
    <w:p w14:paraId="295DBA43" w14:textId="0BBF6A0C" w:rsidR="007F0932" w:rsidRDefault="007F0932" w:rsidP="001D097E"/>
    <w:p w14:paraId="164EFB1E" w14:textId="7D6BC0E2" w:rsidR="007F0932" w:rsidRDefault="00F43CEA" w:rsidP="001D097E">
      <w:r>
        <w:rPr>
          <w:noProof/>
        </w:rPr>
        <w:drawing>
          <wp:inline distT="0" distB="0" distL="0" distR="0" wp14:anchorId="29D396BD" wp14:editId="14AD9684">
            <wp:extent cx="5486400" cy="70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932">
      <w:footerReference w:type="default" r:id="rId8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97D72" w14:textId="77777777" w:rsidR="004C7477" w:rsidRDefault="004C7477">
      <w:pPr>
        <w:spacing w:after="0" w:line="240" w:lineRule="auto"/>
      </w:pPr>
      <w:r>
        <w:separator/>
      </w:r>
    </w:p>
  </w:endnote>
  <w:endnote w:type="continuationSeparator" w:id="0">
    <w:p w14:paraId="46A5588F" w14:textId="77777777" w:rsidR="004C7477" w:rsidRDefault="004C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CA0C6" w14:textId="53CBD204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3FB97" w14:textId="77777777" w:rsidR="004C7477" w:rsidRDefault="004C7477">
      <w:pPr>
        <w:spacing w:after="0" w:line="240" w:lineRule="auto"/>
      </w:pPr>
      <w:r>
        <w:separator/>
      </w:r>
    </w:p>
  </w:footnote>
  <w:footnote w:type="continuationSeparator" w:id="0">
    <w:p w14:paraId="7F5379B0" w14:textId="77777777" w:rsidR="004C7477" w:rsidRDefault="004C7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AC"/>
    <w:rsid w:val="00022BAC"/>
    <w:rsid w:val="001D097E"/>
    <w:rsid w:val="00201891"/>
    <w:rsid w:val="00306307"/>
    <w:rsid w:val="00390BCD"/>
    <w:rsid w:val="00394E0B"/>
    <w:rsid w:val="004C2E9D"/>
    <w:rsid w:val="004C7477"/>
    <w:rsid w:val="00595A29"/>
    <w:rsid w:val="006957F4"/>
    <w:rsid w:val="00696B3E"/>
    <w:rsid w:val="006D69F0"/>
    <w:rsid w:val="00795131"/>
    <w:rsid w:val="007B3B75"/>
    <w:rsid w:val="007F0932"/>
    <w:rsid w:val="00812C84"/>
    <w:rsid w:val="00A865CB"/>
    <w:rsid w:val="00CE4F23"/>
    <w:rsid w:val="00D77C46"/>
    <w:rsid w:val="00F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5A97"/>
  <w15:chartTrackingRefBased/>
  <w15:docId w15:val="{7DD84ED1-3582-4372-B679-BFDD7DB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55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C9E5F25DCE4224BB4B4B81481B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2720-D7D1-47AC-8CEB-043518A14CBB}"/>
      </w:docPartPr>
      <w:docPartBody>
        <w:p w:rsidR="00EB29EE" w:rsidRDefault="007344A5">
          <w:pPr>
            <w:pStyle w:val="1FC9E5F25DCE4224BB4B4B81481B6059"/>
          </w:pPr>
          <w:r>
            <w:t>To:</w:t>
          </w:r>
        </w:p>
      </w:docPartBody>
    </w:docPart>
    <w:docPart>
      <w:docPartPr>
        <w:name w:val="D294847DEB6E4478874370870C424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327E-5C92-4C44-A097-7F6A4203EA55}"/>
      </w:docPartPr>
      <w:docPartBody>
        <w:p w:rsidR="00EB29EE" w:rsidRDefault="007344A5">
          <w:pPr>
            <w:pStyle w:val="D294847DEB6E4478874370870C424C67"/>
          </w:pPr>
          <w:r>
            <w:t xml:space="preserve">From: </w:t>
          </w:r>
        </w:p>
      </w:docPartBody>
    </w:docPart>
    <w:docPart>
      <w:docPartPr>
        <w:name w:val="10D486BAB4644204855CFC93FA39F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E3D6A-9963-4BFD-819A-BE4269207313}"/>
      </w:docPartPr>
      <w:docPartBody>
        <w:p w:rsidR="00EB29EE" w:rsidRDefault="007344A5">
          <w:pPr>
            <w:pStyle w:val="10D486BAB4644204855CFC93FA39F780"/>
          </w:pPr>
          <w:r>
            <w:t xml:space="preserve">CC: </w:t>
          </w:r>
        </w:p>
      </w:docPartBody>
    </w:docPart>
    <w:docPart>
      <w:docPartPr>
        <w:name w:val="B1239E3B09054125AF3DA773FCEDA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6E26-898A-41B5-8C33-8852B0CA940C}"/>
      </w:docPartPr>
      <w:docPartBody>
        <w:p w:rsidR="00EB29EE" w:rsidRDefault="007344A5">
          <w:pPr>
            <w:pStyle w:val="B1239E3B09054125AF3DA773FCEDAE27"/>
          </w:pPr>
          <w:r>
            <w:t>Date:</w:t>
          </w:r>
        </w:p>
      </w:docPartBody>
    </w:docPart>
    <w:docPart>
      <w:docPartPr>
        <w:name w:val="AE6D6452CDC24825B0BE9EA783E69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E01F-63A3-4B14-9890-EB0787351538}"/>
      </w:docPartPr>
      <w:docPartBody>
        <w:p w:rsidR="00EB29EE" w:rsidRDefault="007344A5">
          <w:pPr>
            <w:pStyle w:val="AE6D6452CDC24825B0BE9EA783E690E9"/>
          </w:pPr>
          <w:r>
            <w:t>Re:</w:t>
          </w:r>
        </w:p>
      </w:docPartBody>
    </w:docPart>
    <w:docPart>
      <w:docPartPr>
        <w:name w:val="B547634D763A4ED48C6E673B8C58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344A-D580-4ABF-9FE4-CB563C5CEA53}"/>
      </w:docPartPr>
      <w:docPartBody>
        <w:p w:rsidR="00EB29EE" w:rsidRDefault="007344A5">
          <w:pPr>
            <w:pStyle w:val="B547634D763A4ED48C6E673B8C58A148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A5"/>
    <w:rsid w:val="00423E79"/>
    <w:rsid w:val="007344A5"/>
    <w:rsid w:val="00B277B6"/>
    <w:rsid w:val="00E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0C73BCD2224723B836A7CF4A039757">
    <w:name w:val="F80C73BCD2224723B836A7CF4A039757"/>
  </w:style>
  <w:style w:type="paragraph" w:customStyle="1" w:styleId="2E1E5DAAFD674BDB83614F105A302E3F">
    <w:name w:val="2E1E5DAAFD674BDB83614F105A302E3F"/>
  </w:style>
  <w:style w:type="paragraph" w:customStyle="1" w:styleId="1FC9E5F25DCE4224BB4B4B81481B6059">
    <w:name w:val="1FC9E5F25DCE4224BB4B4B81481B6059"/>
  </w:style>
  <w:style w:type="paragraph" w:customStyle="1" w:styleId="08FFABB272264FBDACC8E9B37E006F73">
    <w:name w:val="08FFABB272264FBDACC8E9B37E006F73"/>
  </w:style>
  <w:style w:type="paragraph" w:customStyle="1" w:styleId="D294847DEB6E4478874370870C424C67">
    <w:name w:val="D294847DEB6E4478874370870C424C67"/>
  </w:style>
  <w:style w:type="paragraph" w:customStyle="1" w:styleId="FAA167B212F040F88AE1832F1C52E1B9">
    <w:name w:val="FAA167B212F040F88AE1832F1C52E1B9"/>
  </w:style>
  <w:style w:type="paragraph" w:customStyle="1" w:styleId="10D486BAB4644204855CFC93FA39F780">
    <w:name w:val="10D486BAB4644204855CFC93FA39F780"/>
  </w:style>
  <w:style w:type="paragraph" w:customStyle="1" w:styleId="0683EED18DC94C249076667383A26F8A">
    <w:name w:val="0683EED18DC94C249076667383A26F8A"/>
  </w:style>
  <w:style w:type="paragraph" w:customStyle="1" w:styleId="B1239E3B09054125AF3DA773FCEDAE27">
    <w:name w:val="B1239E3B09054125AF3DA773FCEDAE27"/>
  </w:style>
  <w:style w:type="paragraph" w:customStyle="1" w:styleId="F537786618B4451E9CADC9220B054E13">
    <w:name w:val="F537786618B4451E9CADC9220B054E13"/>
  </w:style>
  <w:style w:type="paragraph" w:customStyle="1" w:styleId="AE6D6452CDC24825B0BE9EA783E690E9">
    <w:name w:val="AE6D6452CDC24825B0BE9EA783E690E9"/>
  </w:style>
  <w:style w:type="paragraph" w:customStyle="1" w:styleId="F9D720A79BDB4465B48D17AB76CD56E7">
    <w:name w:val="F9D720A79BDB4465B48D17AB76CD56E7"/>
  </w:style>
  <w:style w:type="paragraph" w:customStyle="1" w:styleId="B547634D763A4ED48C6E673B8C58A148">
    <w:name w:val="B547634D763A4ED48C6E673B8C58A148"/>
  </w:style>
  <w:style w:type="paragraph" w:customStyle="1" w:styleId="8A6FEFD6FFBA4AA5B0ACB12DBA782F0E">
    <w:name w:val="8A6FEFD6FFBA4AA5B0ACB12DBA782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B7D0-2C0B-43F9-A050-1C4BB53E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Devin Beaver</cp:lastModifiedBy>
  <cp:revision>4</cp:revision>
  <dcterms:created xsi:type="dcterms:W3CDTF">2018-02-11T18:24:00Z</dcterms:created>
  <dcterms:modified xsi:type="dcterms:W3CDTF">2018-02-11T21:19:00Z</dcterms:modified>
</cp:coreProperties>
</file>