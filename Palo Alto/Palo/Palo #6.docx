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24D1" w14:textId="77777777" w:rsidR="00595A29" w:rsidRDefault="00022BAC">
      <w:pPr>
        <w:pStyle w:val="Title"/>
      </w:pPr>
      <w:r>
        <w:t>Inject Response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02F665AB" w14:textId="77777777">
        <w:trPr>
          <w:trHeight w:val="288"/>
        </w:trPr>
        <w:tc>
          <w:tcPr>
            <w:tcW w:w="8640" w:type="dxa"/>
          </w:tcPr>
          <w:p w14:paraId="268622EB" w14:textId="77777777" w:rsidR="00595A29" w:rsidRPr="00812C84" w:rsidRDefault="00022BAC" w:rsidP="00022BAC">
            <w:pPr>
              <w:pStyle w:val="Heading1"/>
              <w:outlineLvl w:val="0"/>
            </w:pPr>
            <w:r>
              <w:t>BLUE TEAM X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5A326BA7" w14:textId="77777777">
        <w:trPr>
          <w:trHeight w:val="32"/>
        </w:trPr>
        <w:sdt>
          <w:sdtPr>
            <w:id w:val="-1849470194"/>
            <w:placeholder>
              <w:docPart w:val="1FC9E5F25DCE4224BB4B4B81481B60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41A711DC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4164FC5E" w14:textId="77777777" w:rsidR="00595A29" w:rsidRDefault="00022BAC" w:rsidP="00022BAC">
            <w:pPr>
              <w:spacing w:after="120" w:line="259" w:lineRule="auto"/>
            </w:pPr>
            <w:r>
              <w:t>White Team</w:t>
            </w:r>
          </w:p>
        </w:tc>
      </w:tr>
      <w:tr w:rsidR="00595A29" w14:paraId="48920357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B58C6C6" w14:textId="77777777" w:rsidR="00595A29" w:rsidRDefault="006957F4">
            <w:pPr>
              <w:spacing w:after="120" w:line="259" w:lineRule="auto"/>
            </w:pPr>
            <w:sdt>
              <w:sdtPr>
                <w:id w:val="1202138601"/>
                <w:placeholder>
                  <w:docPart w:val="D294847DEB6E4478874370870C424C6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77CE835A" w14:textId="77777777" w:rsidR="00595A29" w:rsidRDefault="00022BAC" w:rsidP="00022BAC">
            <w:pPr>
              <w:spacing w:after="120" w:line="259" w:lineRule="auto"/>
            </w:pPr>
            <w:r>
              <w:t xml:space="preserve">Blue Team X </w:t>
            </w:r>
            <w:r w:rsidR="001D097E">
              <w:t>Palo Alto</w:t>
            </w:r>
            <w:r>
              <w:t xml:space="preserve"> Admin</w:t>
            </w:r>
          </w:p>
        </w:tc>
      </w:tr>
      <w:tr w:rsidR="00595A29" w14:paraId="12D0E611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2496ECF6" w14:textId="77777777" w:rsidR="00595A29" w:rsidRDefault="006957F4">
            <w:pPr>
              <w:spacing w:after="120" w:line="259" w:lineRule="auto"/>
            </w:pPr>
            <w:sdt>
              <w:sdtPr>
                <w:id w:val="378521910"/>
                <w:placeholder>
                  <w:docPart w:val="10D486BAB4644204855CFC93FA39F780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D0D505D" w14:textId="01D59DCE" w:rsidR="00595A29" w:rsidRDefault="007F0932" w:rsidP="00022BAC">
            <w:pPr>
              <w:spacing w:after="120" w:line="259" w:lineRule="auto"/>
            </w:pPr>
            <w:r>
              <w:t>CIO</w:t>
            </w:r>
          </w:p>
        </w:tc>
      </w:tr>
      <w:tr w:rsidR="00595A29" w14:paraId="60A27D75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316CB53" w14:textId="77777777" w:rsidR="00595A29" w:rsidRDefault="006957F4">
            <w:pPr>
              <w:spacing w:after="120" w:line="259" w:lineRule="auto"/>
            </w:pPr>
            <w:sdt>
              <w:sdtPr>
                <w:id w:val="656889604"/>
                <w:placeholder>
                  <w:docPart w:val="B1239E3B09054125AF3DA773FCEDAE27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C833559" w14:textId="77777777" w:rsidR="00595A29" w:rsidRDefault="00022BAC" w:rsidP="00022BAC">
            <w:pPr>
              <w:spacing w:after="120" w:line="259" w:lineRule="auto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1D097E">
              <w:rPr>
                <w:noProof/>
              </w:rPr>
              <w:t>2/11/2018</w:t>
            </w:r>
            <w:r>
              <w:fldChar w:fldCharType="end"/>
            </w:r>
          </w:p>
        </w:tc>
      </w:tr>
      <w:tr w:rsidR="00595A29" w14:paraId="15EB32B7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4B3E172" w14:textId="77777777" w:rsidR="00595A29" w:rsidRDefault="006957F4">
            <w:pPr>
              <w:spacing w:after="120" w:line="259" w:lineRule="auto"/>
            </w:pPr>
            <w:sdt>
              <w:sdtPr>
                <w:id w:val="-2000876693"/>
                <w:placeholder>
                  <w:docPart w:val="AE6D6452CDC24825B0BE9EA783E690E9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57E8BC1" w14:textId="77777777" w:rsidR="00595A29" w:rsidRDefault="001D097E" w:rsidP="00022BAC">
            <w:pPr>
              <w:spacing w:after="120" w:line="259" w:lineRule="auto"/>
            </w:pPr>
            <w:r>
              <w:t>Inject #</w:t>
            </w:r>
            <w:r w:rsidR="007F0932">
              <w:t>6</w:t>
            </w:r>
          </w:p>
          <w:p w14:paraId="4B689AE9" w14:textId="77777777" w:rsidR="007F0932" w:rsidRDefault="007F0932" w:rsidP="00022BAC">
            <w:pPr>
              <w:spacing w:after="120" w:line="259" w:lineRule="auto"/>
            </w:pPr>
          </w:p>
          <w:p w14:paraId="13DCBA7E" w14:textId="69A08AFB" w:rsidR="007F0932" w:rsidRDefault="007F0932" w:rsidP="00022BAC">
            <w:pPr>
              <w:spacing w:after="120" w:line="259" w:lineRule="auto"/>
            </w:pPr>
            <w:r>
              <w:rPr>
                <w:noProof/>
              </w:rPr>
              <w:drawing>
                <wp:inline distT="0" distB="0" distL="0" distR="0" wp14:anchorId="4F00B079" wp14:editId="059CABF0">
                  <wp:extent cx="3556298" cy="35147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455" cy="358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A29" w14:paraId="4CCAEF06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B547634D763A4ED48C6E673B8C58A148"/>
              </w:placeholder>
              <w:temporary/>
              <w:showingPlcHdr/>
              <w15:appearance w15:val="hidden"/>
            </w:sdtPr>
            <w:sdtEndPr/>
            <w:sdtContent>
              <w:p w14:paraId="7B056022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845E766" w14:textId="5684471E" w:rsidR="007F0932" w:rsidRDefault="007F0932" w:rsidP="00022BAC">
            <w:pPr>
              <w:spacing w:after="120" w:line="259" w:lineRule="auto"/>
            </w:pPr>
          </w:p>
        </w:tc>
      </w:tr>
    </w:tbl>
    <w:p w14:paraId="21129BFC" w14:textId="669F9D52" w:rsidR="007F0932" w:rsidRDefault="007F0932" w:rsidP="001D097E">
      <w:r>
        <w:t>Hello CIO,</w:t>
      </w:r>
    </w:p>
    <w:p w14:paraId="20409126" w14:textId="006121E3" w:rsidR="00595A29" w:rsidRDefault="007F0932" w:rsidP="001D097E">
      <w:r>
        <w:t xml:space="preserve">As we prepare to get ready to secure this network, we are forming a plan to Update Windows and </w:t>
      </w:r>
      <w:proofErr w:type="gramStart"/>
      <w:r>
        <w:t>Linux</w:t>
      </w:r>
      <w:proofErr w:type="gramEnd"/>
      <w:r>
        <w:t xml:space="preserve"> so it doesn’t affect performance too much. </w:t>
      </w:r>
      <w:proofErr w:type="spellStart"/>
      <w:r>
        <w:t>Commiting</w:t>
      </w:r>
      <w:proofErr w:type="spellEnd"/>
      <w:r>
        <w:t xml:space="preserve"> changes on Palo *may* affect network performance, but overall it won’t affect it too much to the point of no one disconnecting from anything. </w:t>
      </w:r>
    </w:p>
    <w:p w14:paraId="295DBA43" w14:textId="0BBF6A0C" w:rsidR="007F0932" w:rsidRDefault="007F0932" w:rsidP="001D097E"/>
    <w:p w14:paraId="4953F7B8" w14:textId="702F687F" w:rsidR="007F0932" w:rsidRDefault="007F0932" w:rsidP="001D097E">
      <w:r>
        <w:lastRenderedPageBreak/>
        <w:t xml:space="preserve">I am getting ready to start making Security Rules on Palo itself to harden our network. I will be blocking IP </w:t>
      </w:r>
      <w:proofErr w:type="gramStart"/>
      <w:r>
        <w:t>Spoofing,  any</w:t>
      </w:r>
      <w:proofErr w:type="gramEnd"/>
      <w:r>
        <w:t xml:space="preserve"> scans, setting permitted IP Addresses to Palos MGMT interface, making specific application rules to allow them over, and blocking DMZ to LAN</w:t>
      </w:r>
    </w:p>
    <w:p w14:paraId="6D95DA29" w14:textId="68B06B3A" w:rsidR="007F0932" w:rsidRDefault="007F0932" w:rsidP="001D097E"/>
    <w:p w14:paraId="530E790B" w14:textId="586202A8" w:rsidR="007F0932" w:rsidRDefault="007F0932" w:rsidP="001D097E">
      <w:proofErr w:type="gramStart"/>
      <w:r>
        <w:t>All of</w:t>
      </w:r>
      <w:proofErr w:type="gramEnd"/>
      <w:r>
        <w:t xml:space="preserve"> the rules will take an hour maximum. I will be communicating with my team to get the changes done ASAP on their end AKA updating.</w:t>
      </w:r>
    </w:p>
    <w:p w14:paraId="430CDB9F" w14:textId="21541058" w:rsidR="007F0932" w:rsidRDefault="007F0932" w:rsidP="001D097E"/>
    <w:p w14:paraId="3103D490" w14:textId="533AEACF" w:rsidR="007F0932" w:rsidRDefault="007F0932" w:rsidP="001D097E">
      <w:r>
        <w:t>Thanks,</w:t>
      </w:r>
    </w:p>
    <w:p w14:paraId="164EFB1E" w14:textId="30601DB1" w:rsidR="007F0932" w:rsidRDefault="007F0932" w:rsidP="001D097E">
      <w:r>
        <w:t>Devin Beaver</w:t>
      </w:r>
      <w:bookmarkStart w:id="0" w:name="_GoBack"/>
      <w:bookmarkEnd w:id="0"/>
    </w:p>
    <w:sectPr w:rsidR="007F0932">
      <w:footerReference w:type="default" r:id="rId8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7457" w14:textId="77777777" w:rsidR="006957F4" w:rsidRDefault="006957F4">
      <w:pPr>
        <w:spacing w:after="0" w:line="240" w:lineRule="auto"/>
      </w:pPr>
      <w:r>
        <w:separator/>
      </w:r>
    </w:p>
  </w:endnote>
  <w:endnote w:type="continuationSeparator" w:id="0">
    <w:p w14:paraId="05D92027" w14:textId="77777777" w:rsidR="006957F4" w:rsidRDefault="0069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CA0C6" w14:textId="654ED270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9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0E5D2" w14:textId="77777777" w:rsidR="006957F4" w:rsidRDefault="006957F4">
      <w:pPr>
        <w:spacing w:after="0" w:line="240" w:lineRule="auto"/>
      </w:pPr>
      <w:r>
        <w:separator/>
      </w:r>
    </w:p>
  </w:footnote>
  <w:footnote w:type="continuationSeparator" w:id="0">
    <w:p w14:paraId="30D1EAA5" w14:textId="77777777" w:rsidR="006957F4" w:rsidRDefault="0069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AC"/>
    <w:rsid w:val="00022BAC"/>
    <w:rsid w:val="001D097E"/>
    <w:rsid w:val="00201891"/>
    <w:rsid w:val="00306307"/>
    <w:rsid w:val="00390BCD"/>
    <w:rsid w:val="00394E0B"/>
    <w:rsid w:val="004C2E9D"/>
    <w:rsid w:val="00595A29"/>
    <w:rsid w:val="006957F4"/>
    <w:rsid w:val="00696B3E"/>
    <w:rsid w:val="006D69F0"/>
    <w:rsid w:val="00795131"/>
    <w:rsid w:val="007B3B75"/>
    <w:rsid w:val="007F0932"/>
    <w:rsid w:val="00812C84"/>
    <w:rsid w:val="00A865CB"/>
    <w:rsid w:val="00CE4F23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5A97"/>
  <w15:chartTrackingRefBased/>
  <w15:docId w15:val="{7DD84ED1-3582-4372-B679-BFDD7DB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55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C9E5F25DCE4224BB4B4B81481B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2720-D7D1-47AC-8CEB-043518A14CBB}"/>
      </w:docPartPr>
      <w:docPartBody>
        <w:p w:rsidR="00EB29EE" w:rsidRDefault="007344A5">
          <w:pPr>
            <w:pStyle w:val="1FC9E5F25DCE4224BB4B4B81481B6059"/>
          </w:pPr>
          <w:r>
            <w:t>To:</w:t>
          </w:r>
        </w:p>
      </w:docPartBody>
    </w:docPart>
    <w:docPart>
      <w:docPartPr>
        <w:name w:val="D294847DEB6E4478874370870C424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327E-5C92-4C44-A097-7F6A4203EA55}"/>
      </w:docPartPr>
      <w:docPartBody>
        <w:p w:rsidR="00EB29EE" w:rsidRDefault="007344A5">
          <w:pPr>
            <w:pStyle w:val="D294847DEB6E4478874370870C424C67"/>
          </w:pPr>
          <w:r>
            <w:t xml:space="preserve">From: </w:t>
          </w:r>
        </w:p>
      </w:docPartBody>
    </w:docPart>
    <w:docPart>
      <w:docPartPr>
        <w:name w:val="10D486BAB4644204855CFC93FA39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E3D6A-9963-4BFD-819A-BE4269207313}"/>
      </w:docPartPr>
      <w:docPartBody>
        <w:p w:rsidR="00EB29EE" w:rsidRDefault="007344A5">
          <w:pPr>
            <w:pStyle w:val="10D486BAB4644204855CFC93FA39F780"/>
          </w:pPr>
          <w:r>
            <w:t xml:space="preserve">CC: </w:t>
          </w:r>
        </w:p>
      </w:docPartBody>
    </w:docPart>
    <w:docPart>
      <w:docPartPr>
        <w:name w:val="B1239E3B09054125AF3DA773FCEDA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6E26-898A-41B5-8C33-8852B0CA940C}"/>
      </w:docPartPr>
      <w:docPartBody>
        <w:p w:rsidR="00EB29EE" w:rsidRDefault="007344A5">
          <w:pPr>
            <w:pStyle w:val="B1239E3B09054125AF3DA773FCEDAE27"/>
          </w:pPr>
          <w:r>
            <w:t>Date:</w:t>
          </w:r>
        </w:p>
      </w:docPartBody>
    </w:docPart>
    <w:docPart>
      <w:docPartPr>
        <w:name w:val="AE6D6452CDC24825B0BE9EA783E69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E01F-63A3-4B14-9890-EB0787351538}"/>
      </w:docPartPr>
      <w:docPartBody>
        <w:p w:rsidR="00EB29EE" w:rsidRDefault="007344A5">
          <w:pPr>
            <w:pStyle w:val="AE6D6452CDC24825B0BE9EA783E690E9"/>
          </w:pPr>
          <w:r>
            <w:t>Re:</w:t>
          </w:r>
        </w:p>
      </w:docPartBody>
    </w:docPart>
    <w:docPart>
      <w:docPartPr>
        <w:name w:val="B547634D763A4ED48C6E673B8C58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344A-D580-4ABF-9FE4-CB563C5CEA53}"/>
      </w:docPartPr>
      <w:docPartBody>
        <w:p w:rsidR="00EB29EE" w:rsidRDefault="007344A5">
          <w:pPr>
            <w:pStyle w:val="B547634D763A4ED48C6E673B8C58A148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A5"/>
    <w:rsid w:val="007344A5"/>
    <w:rsid w:val="00B277B6"/>
    <w:rsid w:val="00E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0C73BCD2224723B836A7CF4A039757">
    <w:name w:val="F80C73BCD2224723B836A7CF4A039757"/>
  </w:style>
  <w:style w:type="paragraph" w:customStyle="1" w:styleId="2E1E5DAAFD674BDB83614F105A302E3F">
    <w:name w:val="2E1E5DAAFD674BDB83614F105A302E3F"/>
  </w:style>
  <w:style w:type="paragraph" w:customStyle="1" w:styleId="1FC9E5F25DCE4224BB4B4B81481B6059">
    <w:name w:val="1FC9E5F25DCE4224BB4B4B81481B6059"/>
  </w:style>
  <w:style w:type="paragraph" w:customStyle="1" w:styleId="08FFABB272264FBDACC8E9B37E006F73">
    <w:name w:val="08FFABB272264FBDACC8E9B37E006F73"/>
  </w:style>
  <w:style w:type="paragraph" w:customStyle="1" w:styleId="D294847DEB6E4478874370870C424C67">
    <w:name w:val="D294847DEB6E4478874370870C424C67"/>
  </w:style>
  <w:style w:type="paragraph" w:customStyle="1" w:styleId="FAA167B212F040F88AE1832F1C52E1B9">
    <w:name w:val="FAA167B212F040F88AE1832F1C52E1B9"/>
  </w:style>
  <w:style w:type="paragraph" w:customStyle="1" w:styleId="10D486BAB4644204855CFC93FA39F780">
    <w:name w:val="10D486BAB4644204855CFC93FA39F780"/>
  </w:style>
  <w:style w:type="paragraph" w:customStyle="1" w:styleId="0683EED18DC94C249076667383A26F8A">
    <w:name w:val="0683EED18DC94C249076667383A26F8A"/>
  </w:style>
  <w:style w:type="paragraph" w:customStyle="1" w:styleId="B1239E3B09054125AF3DA773FCEDAE27">
    <w:name w:val="B1239E3B09054125AF3DA773FCEDAE27"/>
  </w:style>
  <w:style w:type="paragraph" w:customStyle="1" w:styleId="F537786618B4451E9CADC9220B054E13">
    <w:name w:val="F537786618B4451E9CADC9220B054E13"/>
  </w:style>
  <w:style w:type="paragraph" w:customStyle="1" w:styleId="AE6D6452CDC24825B0BE9EA783E690E9">
    <w:name w:val="AE6D6452CDC24825B0BE9EA783E690E9"/>
  </w:style>
  <w:style w:type="paragraph" w:customStyle="1" w:styleId="F9D720A79BDB4465B48D17AB76CD56E7">
    <w:name w:val="F9D720A79BDB4465B48D17AB76CD56E7"/>
  </w:style>
  <w:style w:type="paragraph" w:customStyle="1" w:styleId="B547634D763A4ED48C6E673B8C58A148">
    <w:name w:val="B547634D763A4ED48C6E673B8C58A148"/>
  </w:style>
  <w:style w:type="paragraph" w:customStyle="1" w:styleId="8A6FEFD6FFBA4AA5B0ACB12DBA782F0E">
    <w:name w:val="8A6FEFD6FFBA4AA5B0ACB12DBA782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4BF7-A1C6-4E06-BAE5-478DDA45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13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Devin Beaver</cp:lastModifiedBy>
  <cp:revision>3</cp:revision>
  <dcterms:created xsi:type="dcterms:W3CDTF">2018-02-11T18:24:00Z</dcterms:created>
  <dcterms:modified xsi:type="dcterms:W3CDTF">2018-02-11T19:46:00Z</dcterms:modified>
</cp:coreProperties>
</file>