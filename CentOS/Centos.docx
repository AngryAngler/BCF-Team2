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A29" w:rsidRDefault="00022BAC">
      <w:pPr>
        <w:pStyle w:val="Title"/>
      </w:pPr>
      <w:r>
        <w:t>Inject Response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>
        <w:trPr>
          <w:trHeight w:val="288"/>
        </w:trPr>
        <w:tc>
          <w:tcPr>
            <w:tcW w:w="8640" w:type="dxa"/>
          </w:tcPr>
          <w:p w:rsidR="00595A29" w:rsidRPr="00812C84" w:rsidRDefault="00022BAC" w:rsidP="00022BAC">
            <w:pPr>
              <w:pStyle w:val="Heading1"/>
              <w:outlineLvl w:val="0"/>
            </w:pPr>
            <w:r>
              <w:t>BLUE TEAM X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104"/>
        <w:gridCol w:w="7536"/>
      </w:tblGrid>
      <w:tr w:rsidR="00595A29">
        <w:trPr>
          <w:trHeight w:val="32"/>
        </w:trPr>
        <w:sdt>
          <w:sdtPr>
            <w:id w:val="-1849470194"/>
            <w:placeholder>
              <w:docPart w:val="1FC9E5F25DCE4224BB4B4B81481B60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4" w:type="dxa"/>
                <w:tcBorders>
                  <w:top w:val="nil"/>
                  <w:bottom w:val="nil"/>
                </w:tcBorders>
              </w:tcPr>
              <w:p w:rsidR="00595A29" w:rsidRDefault="00D77C46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536" w:type="dxa"/>
            <w:tcBorders>
              <w:top w:val="nil"/>
              <w:bottom w:val="nil"/>
            </w:tcBorders>
          </w:tcPr>
          <w:p w:rsidR="00595A29" w:rsidRDefault="00022BAC" w:rsidP="00022BAC">
            <w:pPr>
              <w:spacing w:after="120" w:line="259" w:lineRule="auto"/>
            </w:pPr>
            <w:r>
              <w:t>White Team</w:t>
            </w:r>
          </w:p>
        </w:tc>
      </w:tr>
      <w:tr w:rsidR="00595A29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:rsidR="00595A29" w:rsidRDefault="00A865CB">
            <w:pPr>
              <w:spacing w:after="120" w:line="259" w:lineRule="auto"/>
            </w:pPr>
            <w:sdt>
              <w:sdtPr>
                <w:id w:val="1202138601"/>
                <w:placeholder>
                  <w:docPart w:val="D294847DEB6E4478874370870C424C67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From: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:rsidR="00595A29" w:rsidRDefault="00022BAC" w:rsidP="00022BAC">
            <w:pPr>
              <w:spacing w:after="120" w:line="259" w:lineRule="auto"/>
            </w:pPr>
            <w:r>
              <w:t>Blue Team X {Your Box} Admin</w:t>
            </w:r>
          </w:p>
        </w:tc>
      </w:tr>
      <w:tr w:rsidR="00595A29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:rsidR="00595A29" w:rsidRDefault="00A865CB">
            <w:pPr>
              <w:spacing w:after="120" w:line="259" w:lineRule="auto"/>
            </w:pPr>
            <w:sdt>
              <w:sdtPr>
                <w:id w:val="378521910"/>
                <w:placeholder>
                  <w:docPart w:val="10D486BAB4644204855CFC93FA39F780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CC: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:rsidR="00595A29" w:rsidRDefault="00022BAC" w:rsidP="00022BAC">
            <w:pPr>
              <w:spacing w:after="120" w:line="259" w:lineRule="auto"/>
            </w:pPr>
            <w:r>
              <w:t>{If Needed, i.e. CIO/CEO etc..}</w:t>
            </w:r>
          </w:p>
        </w:tc>
      </w:tr>
      <w:tr w:rsidR="00595A29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:rsidR="00595A29" w:rsidRDefault="00A865CB">
            <w:pPr>
              <w:spacing w:after="120" w:line="259" w:lineRule="auto"/>
            </w:pPr>
            <w:sdt>
              <w:sdtPr>
                <w:id w:val="656889604"/>
                <w:placeholder>
                  <w:docPart w:val="B1239E3B09054125AF3DA773FCEDAE27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Date: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:rsidR="00595A29" w:rsidRDefault="00022BAC" w:rsidP="00022BAC">
            <w:pPr>
              <w:spacing w:after="120" w:line="259" w:lineRule="auto"/>
            </w:pPr>
            <w:r>
              <w:fldChar w:fldCharType="begin"/>
            </w:r>
            <w:r>
              <w:instrText xml:space="preserve"> DATE \@ "M/d/yyyy" </w:instrText>
            </w:r>
            <w:r>
              <w:fldChar w:fldCharType="separate"/>
            </w:r>
            <w:r>
              <w:rPr>
                <w:noProof/>
              </w:rPr>
              <w:t>2/11/2018</w:t>
            </w:r>
            <w:r>
              <w:fldChar w:fldCharType="end"/>
            </w:r>
            <w:bookmarkStart w:id="0" w:name="_GoBack"/>
            <w:bookmarkEnd w:id="0"/>
          </w:p>
        </w:tc>
      </w:tr>
      <w:tr w:rsidR="00595A29">
        <w:tc>
          <w:tcPr>
            <w:tcW w:w="1104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595A29" w:rsidRDefault="00A865CB">
            <w:pPr>
              <w:spacing w:after="120" w:line="259" w:lineRule="auto"/>
            </w:pPr>
            <w:sdt>
              <w:sdtPr>
                <w:id w:val="-2000876693"/>
                <w:placeholder>
                  <w:docPart w:val="AE6D6452CDC24825B0BE9EA783E690E9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Re: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595A29" w:rsidRDefault="00022BAC" w:rsidP="00022BAC">
            <w:pPr>
              <w:spacing w:after="120" w:line="259" w:lineRule="auto"/>
            </w:pPr>
            <w:r>
              <w:t>Inejct # xx / {Inject Title}</w:t>
            </w:r>
          </w:p>
        </w:tc>
      </w:tr>
      <w:tr w:rsidR="00595A29">
        <w:trPr>
          <w:trHeight w:val="288"/>
        </w:trPr>
        <w:tc>
          <w:tcPr>
            <w:tcW w:w="1104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sdt>
            <w:sdtPr>
              <w:id w:val="-973595482"/>
              <w:placeholder>
                <w:docPart w:val="B547634D763A4ED48C6E673B8C58A148"/>
              </w:placeholder>
              <w:temporary/>
              <w:showingPlcHdr/>
              <w15:appearance w15:val="hidden"/>
            </w:sdtPr>
            <w:sdtEndPr/>
            <w:sdtContent>
              <w:p w:rsidR="00595A29" w:rsidRDefault="00D77C46">
                <w:pPr>
                  <w:spacing w:after="120" w:line="259" w:lineRule="auto"/>
                </w:pPr>
                <w:r>
                  <w:t>Comments:</w:t>
                </w:r>
              </w:p>
            </w:sdtContent>
          </w:sdt>
        </w:tc>
        <w:tc>
          <w:tcPr>
            <w:tcW w:w="7536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:rsidR="00595A29" w:rsidRDefault="00022BAC" w:rsidP="00022BAC">
            <w:pPr>
              <w:spacing w:after="120" w:line="259" w:lineRule="auto"/>
            </w:pPr>
            <w:r>
              <w:t>{Describe what the f*** you did}</w:t>
            </w:r>
          </w:p>
        </w:tc>
      </w:tr>
    </w:tbl>
    <w:p w:rsidR="00595A29" w:rsidRDefault="00595A29"/>
    <w:sectPr w:rsidR="00595A29">
      <w:footerReference w:type="default" r:id="rId7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5CB" w:rsidRDefault="00A865CB">
      <w:pPr>
        <w:spacing w:after="0" w:line="240" w:lineRule="auto"/>
      </w:pPr>
      <w:r>
        <w:separator/>
      </w:r>
    </w:p>
  </w:endnote>
  <w:endnote w:type="continuationSeparator" w:id="0">
    <w:p w:rsidR="00A865CB" w:rsidRDefault="00A86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5CB" w:rsidRDefault="00A865CB">
      <w:pPr>
        <w:spacing w:after="0" w:line="240" w:lineRule="auto"/>
      </w:pPr>
      <w:r>
        <w:separator/>
      </w:r>
    </w:p>
  </w:footnote>
  <w:footnote w:type="continuationSeparator" w:id="0">
    <w:p w:rsidR="00A865CB" w:rsidRDefault="00A86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AC"/>
    <w:rsid w:val="00022BAC"/>
    <w:rsid w:val="00201891"/>
    <w:rsid w:val="00306307"/>
    <w:rsid w:val="00390BCD"/>
    <w:rsid w:val="00394E0B"/>
    <w:rsid w:val="004C2E9D"/>
    <w:rsid w:val="00595A29"/>
    <w:rsid w:val="00696B3E"/>
    <w:rsid w:val="006D69F0"/>
    <w:rsid w:val="00795131"/>
    <w:rsid w:val="007B3B75"/>
    <w:rsid w:val="00812C84"/>
    <w:rsid w:val="00A865CB"/>
    <w:rsid w:val="00CE4F23"/>
    <w:rsid w:val="00D7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8451"/>
  <w15:chartTrackingRefBased/>
  <w15:docId w15:val="{7DD84ED1-3582-4372-B679-BFDD7DB7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55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C9E5F25DCE4224BB4B4B81481B6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12720-D7D1-47AC-8CEB-043518A14CBB}"/>
      </w:docPartPr>
      <w:docPartBody>
        <w:p w:rsidR="00000000" w:rsidRDefault="007344A5">
          <w:pPr>
            <w:pStyle w:val="1FC9E5F25DCE4224BB4B4B81481B6059"/>
          </w:pPr>
          <w:r>
            <w:t>To:</w:t>
          </w:r>
        </w:p>
      </w:docPartBody>
    </w:docPart>
    <w:docPart>
      <w:docPartPr>
        <w:name w:val="D294847DEB6E4478874370870C424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0327E-5C92-4C44-A097-7F6A4203EA55}"/>
      </w:docPartPr>
      <w:docPartBody>
        <w:p w:rsidR="00000000" w:rsidRDefault="007344A5">
          <w:pPr>
            <w:pStyle w:val="D294847DEB6E4478874370870C424C67"/>
          </w:pPr>
          <w:r>
            <w:t xml:space="preserve">From: </w:t>
          </w:r>
        </w:p>
      </w:docPartBody>
    </w:docPart>
    <w:docPart>
      <w:docPartPr>
        <w:name w:val="10D486BAB4644204855CFC93FA39F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E3D6A-9963-4BFD-819A-BE4269207313}"/>
      </w:docPartPr>
      <w:docPartBody>
        <w:p w:rsidR="00000000" w:rsidRDefault="007344A5">
          <w:pPr>
            <w:pStyle w:val="10D486BAB4644204855CFC93FA39F780"/>
          </w:pPr>
          <w:r>
            <w:t xml:space="preserve">CC: </w:t>
          </w:r>
        </w:p>
      </w:docPartBody>
    </w:docPart>
    <w:docPart>
      <w:docPartPr>
        <w:name w:val="B1239E3B09054125AF3DA773FCEDA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6E26-898A-41B5-8C33-8852B0CA940C}"/>
      </w:docPartPr>
      <w:docPartBody>
        <w:p w:rsidR="00000000" w:rsidRDefault="007344A5">
          <w:pPr>
            <w:pStyle w:val="B1239E3B09054125AF3DA773FCEDAE27"/>
          </w:pPr>
          <w:r>
            <w:t>Date:</w:t>
          </w:r>
        </w:p>
      </w:docPartBody>
    </w:docPart>
    <w:docPart>
      <w:docPartPr>
        <w:name w:val="AE6D6452CDC24825B0BE9EA783E69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0E01F-63A3-4B14-9890-EB0787351538}"/>
      </w:docPartPr>
      <w:docPartBody>
        <w:p w:rsidR="00000000" w:rsidRDefault="007344A5">
          <w:pPr>
            <w:pStyle w:val="AE6D6452CDC24825B0BE9EA783E690E9"/>
          </w:pPr>
          <w:r>
            <w:t>Re:</w:t>
          </w:r>
        </w:p>
      </w:docPartBody>
    </w:docPart>
    <w:docPart>
      <w:docPartPr>
        <w:name w:val="B547634D763A4ED48C6E673B8C58A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B344A-D580-4ABF-9FE4-CB563C5CEA53}"/>
      </w:docPartPr>
      <w:docPartBody>
        <w:p w:rsidR="00000000" w:rsidRDefault="007344A5">
          <w:pPr>
            <w:pStyle w:val="B547634D763A4ED48C6E673B8C58A148"/>
          </w:pPr>
          <w:r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A5"/>
    <w:rsid w:val="0073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0C73BCD2224723B836A7CF4A039757">
    <w:name w:val="F80C73BCD2224723B836A7CF4A039757"/>
  </w:style>
  <w:style w:type="paragraph" w:customStyle="1" w:styleId="2E1E5DAAFD674BDB83614F105A302E3F">
    <w:name w:val="2E1E5DAAFD674BDB83614F105A302E3F"/>
  </w:style>
  <w:style w:type="paragraph" w:customStyle="1" w:styleId="1FC9E5F25DCE4224BB4B4B81481B6059">
    <w:name w:val="1FC9E5F25DCE4224BB4B4B81481B6059"/>
  </w:style>
  <w:style w:type="paragraph" w:customStyle="1" w:styleId="08FFABB272264FBDACC8E9B37E006F73">
    <w:name w:val="08FFABB272264FBDACC8E9B37E006F73"/>
  </w:style>
  <w:style w:type="paragraph" w:customStyle="1" w:styleId="D294847DEB6E4478874370870C424C67">
    <w:name w:val="D294847DEB6E4478874370870C424C67"/>
  </w:style>
  <w:style w:type="paragraph" w:customStyle="1" w:styleId="FAA167B212F040F88AE1832F1C52E1B9">
    <w:name w:val="FAA167B212F040F88AE1832F1C52E1B9"/>
  </w:style>
  <w:style w:type="paragraph" w:customStyle="1" w:styleId="10D486BAB4644204855CFC93FA39F780">
    <w:name w:val="10D486BAB4644204855CFC93FA39F780"/>
  </w:style>
  <w:style w:type="paragraph" w:customStyle="1" w:styleId="0683EED18DC94C249076667383A26F8A">
    <w:name w:val="0683EED18DC94C249076667383A26F8A"/>
  </w:style>
  <w:style w:type="paragraph" w:customStyle="1" w:styleId="B1239E3B09054125AF3DA773FCEDAE27">
    <w:name w:val="B1239E3B09054125AF3DA773FCEDAE27"/>
  </w:style>
  <w:style w:type="paragraph" w:customStyle="1" w:styleId="F537786618B4451E9CADC9220B054E13">
    <w:name w:val="F537786618B4451E9CADC9220B054E13"/>
  </w:style>
  <w:style w:type="paragraph" w:customStyle="1" w:styleId="AE6D6452CDC24825B0BE9EA783E690E9">
    <w:name w:val="AE6D6452CDC24825B0BE9EA783E690E9"/>
  </w:style>
  <w:style w:type="paragraph" w:customStyle="1" w:styleId="F9D720A79BDB4465B48D17AB76CD56E7">
    <w:name w:val="F9D720A79BDB4465B48D17AB76CD56E7"/>
  </w:style>
  <w:style w:type="paragraph" w:customStyle="1" w:styleId="B547634D763A4ED48C6E673B8C58A148">
    <w:name w:val="B547634D763A4ED48C6E673B8C58A148"/>
  </w:style>
  <w:style w:type="paragraph" w:customStyle="1" w:styleId="8A6FEFD6FFBA4AA5B0ACB12DBA782F0E">
    <w:name w:val="8A6FEFD6FFBA4AA5B0ACB12DBA782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CE1F4-5909-41EC-B886-03069153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</Template>
  <TotalTime>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2018-02-11T18:24:00Z</dcterms:created>
  <dcterms:modified xsi:type="dcterms:W3CDTF">2018-02-11T18:29:00Z</dcterms:modified>
</cp:coreProperties>
</file>